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8A" w:rsidRDefault="00776F8A" w:rsidP="00776F8A">
      <w:pPr>
        <w:tabs>
          <w:tab w:val="left" w:pos="2880"/>
        </w:tabs>
        <w:spacing w:before="100"/>
        <w:jc w:val="right"/>
        <w:rPr>
          <w:rFonts w:ascii="Georgia" w:hAnsi="Georgia" w:cs="Arial"/>
          <w:b/>
          <w:color w:val="002B52"/>
          <w:sz w:val="40"/>
          <w:szCs w:val="48"/>
        </w:rPr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19353CD8" wp14:editId="2A6BEE48">
            <wp:extent cx="3562350" cy="457200"/>
            <wp:effectExtent l="0" t="0" r="0" b="0"/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1A" w:rsidRDefault="00776F8A" w:rsidP="003D0BAD">
      <w:pPr>
        <w:tabs>
          <w:tab w:val="left" w:pos="2880"/>
        </w:tabs>
        <w:spacing w:before="100"/>
        <w:rPr>
          <w:rFonts w:ascii="Georgia" w:hAnsi="Georgia" w:cs="Arial"/>
          <w:b/>
          <w:color w:val="002B52"/>
          <w:sz w:val="40"/>
          <w:szCs w:val="48"/>
        </w:rPr>
      </w:pPr>
      <w:r w:rsidRPr="00776F8A">
        <w:rPr>
          <w:rFonts w:ascii="Georgia" w:hAnsi="Georgia" w:cs="Arial"/>
          <w:b/>
          <w:color w:val="002B52"/>
          <w:sz w:val="40"/>
          <w:szCs w:val="48"/>
        </w:rPr>
        <w:t>Activity 2.1.1 Supplement B</w:t>
      </w:r>
      <w:r w:rsidR="003D0BAD">
        <w:rPr>
          <w:rFonts w:ascii="Georgia" w:hAnsi="Georgia" w:cs="Arial"/>
          <w:b/>
          <w:color w:val="002B52"/>
          <w:sz w:val="40"/>
          <w:szCs w:val="48"/>
        </w:rPr>
        <w:t>:</w:t>
      </w:r>
      <w:r w:rsidRPr="00776F8A">
        <w:rPr>
          <w:rFonts w:ascii="Georgia" w:hAnsi="Georgia" w:cs="Arial"/>
          <w:b/>
          <w:color w:val="002B52"/>
          <w:sz w:val="40"/>
          <w:szCs w:val="48"/>
        </w:rPr>
        <w:t xml:space="preserve"> Evaluating Sources of Information</w:t>
      </w:r>
    </w:p>
    <w:p w:rsidR="00776F8A" w:rsidRPr="00776F8A" w:rsidRDefault="00776F8A" w:rsidP="00776F8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3864"/>
        <w:gridCol w:w="3864"/>
        <w:gridCol w:w="3972"/>
      </w:tblGrid>
      <w:tr w:rsidR="009C2625" w:rsidTr="00E95A7A">
        <w:trPr>
          <w:trHeight w:val="953"/>
        </w:trPr>
        <w:tc>
          <w:tcPr>
            <w:tcW w:w="1980" w:type="dxa"/>
          </w:tcPr>
          <w:p w:rsidR="00C90A1A" w:rsidRDefault="000D7201" w:rsidP="000D7201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Category of s</w:t>
            </w:r>
            <w:r w:rsidR="00E95A7A">
              <w:rPr>
                <w:rFonts w:cs="Arial"/>
              </w:rPr>
              <w:t>ource:</w:t>
            </w:r>
          </w:p>
        </w:tc>
        <w:tc>
          <w:tcPr>
            <w:tcW w:w="3864" w:type="dxa"/>
          </w:tcPr>
          <w:p w:rsidR="009C2625" w:rsidRDefault="00E95A7A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>Source is most c</w:t>
            </w:r>
            <w:r w:rsidR="009C2625">
              <w:rPr>
                <w:rFonts w:cs="Arial"/>
              </w:rPr>
              <w:t>redible</w:t>
            </w:r>
          </w:p>
          <w:p w:rsidR="009C2625" w:rsidRDefault="00E95A7A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 xml:space="preserve">I am in the intended </w:t>
            </w:r>
            <w:r w:rsidR="009C2625">
              <w:rPr>
                <w:rFonts w:cs="Arial"/>
              </w:rPr>
              <w:t>audience</w:t>
            </w:r>
          </w:p>
        </w:tc>
        <w:tc>
          <w:tcPr>
            <w:tcW w:w="3864" w:type="dxa"/>
          </w:tcPr>
          <w:p w:rsidR="00C90A1A" w:rsidRDefault="009C2625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 xml:space="preserve">I am not in the author's </w:t>
            </w:r>
            <w:r w:rsidR="005125CE">
              <w:rPr>
                <w:rFonts w:cs="Arial"/>
              </w:rPr>
              <w:t xml:space="preserve">intended </w:t>
            </w:r>
            <w:r>
              <w:rPr>
                <w:rFonts w:cs="Arial"/>
              </w:rPr>
              <w:t>audience for my task</w:t>
            </w:r>
          </w:p>
        </w:tc>
        <w:tc>
          <w:tcPr>
            <w:tcW w:w="3972" w:type="dxa"/>
          </w:tcPr>
          <w:p w:rsidR="00C90A1A" w:rsidRDefault="00E95A7A" w:rsidP="00E95A7A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rFonts w:cs="Arial"/>
              </w:rPr>
            </w:pPr>
            <w:r>
              <w:rPr>
                <w:rFonts w:cs="Arial"/>
              </w:rPr>
              <w:t>Source is n</w:t>
            </w:r>
            <w:r w:rsidR="009C2625">
              <w:rPr>
                <w:rFonts w:cs="Arial"/>
              </w:rPr>
              <w:t>ot the most credible</w:t>
            </w:r>
          </w:p>
        </w:tc>
      </w:tr>
      <w:tr w:rsidR="009C2625" w:rsidTr="00E95A7A">
        <w:trPr>
          <w:trHeight w:val="809"/>
        </w:trPr>
        <w:tc>
          <w:tcPr>
            <w:tcW w:w="1980" w:type="dxa"/>
            <w:vAlign w:val="center"/>
          </w:tcPr>
          <w:p w:rsidR="009C2625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URL</w:t>
            </w:r>
          </w:p>
        </w:tc>
        <w:tc>
          <w:tcPr>
            <w:tcW w:w="3864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827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Author, Title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1700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Comment on </w:t>
            </w:r>
            <w:r w:rsidR="00C90A1A">
              <w:rPr>
                <w:rFonts w:cs="Arial"/>
              </w:rPr>
              <w:t>Audience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2789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Comment on </w:t>
            </w:r>
            <w:r w:rsidR="00C90A1A">
              <w:rPr>
                <w:rFonts w:cs="Arial"/>
              </w:rPr>
              <w:t>Reliability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</w:tbl>
    <w:p w:rsidR="00954A9B" w:rsidRPr="00112D65" w:rsidRDefault="00954A9B" w:rsidP="00954A9B">
      <w:pPr>
        <w:pStyle w:val="ListParagraph"/>
        <w:rPr>
          <w:rFonts w:cs="Arial"/>
        </w:rPr>
      </w:pPr>
    </w:p>
    <w:p w:rsidR="00000D3D" w:rsidRPr="00E95A7A" w:rsidRDefault="00000D3D" w:rsidP="00E95A7A">
      <w:pPr>
        <w:rPr>
          <w:rFonts w:cs="Arial"/>
        </w:rPr>
      </w:pPr>
    </w:p>
    <w:sectPr w:rsidR="00000D3D" w:rsidRPr="00E95A7A" w:rsidSect="00E95A7A">
      <w:headerReference w:type="even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B3" w:rsidRDefault="00E245B3">
      <w:r>
        <w:separator/>
      </w:r>
    </w:p>
    <w:p w:rsidR="00E245B3" w:rsidRDefault="00E245B3"/>
    <w:p w:rsidR="00E245B3" w:rsidRDefault="00E245B3"/>
  </w:endnote>
  <w:endnote w:type="continuationSeparator" w:id="0">
    <w:p w:rsidR="00E245B3" w:rsidRDefault="00E245B3">
      <w:r>
        <w:continuationSeparator/>
      </w:r>
    </w:p>
    <w:p w:rsidR="00E245B3" w:rsidRDefault="00E245B3"/>
    <w:p w:rsidR="00E245B3" w:rsidRDefault="00E24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30E" w:rsidRPr="00776F8A" w:rsidRDefault="0071630E" w:rsidP="00776F8A">
    <w:pPr>
      <w:pStyle w:val="Footer"/>
      <w:tabs>
        <w:tab w:val="right" w:pos="13680"/>
      </w:tabs>
      <w:rPr>
        <w:rFonts w:ascii="Georgia" w:hAnsi="Georgia" w:cs="Arial"/>
        <w:i/>
        <w:szCs w:val="20"/>
      </w:rPr>
    </w:pPr>
    <w:r w:rsidRPr="00776F8A">
      <w:rPr>
        <w:rFonts w:ascii="Georgia" w:hAnsi="Georgia" w:cs="Arial"/>
        <w:szCs w:val="20"/>
      </w:rPr>
      <w:t>©</w:t>
    </w:r>
    <w:r w:rsidR="00776F8A" w:rsidRPr="00776F8A">
      <w:rPr>
        <w:rFonts w:ascii="Georgia" w:hAnsi="Georgia" w:cs="Arial"/>
        <w:szCs w:val="20"/>
      </w:rPr>
      <w:t xml:space="preserve"> 2014</w:t>
    </w:r>
    <w:r w:rsidRPr="00776F8A">
      <w:rPr>
        <w:rFonts w:ascii="Georgia" w:hAnsi="Georgia" w:cs="Arial"/>
        <w:szCs w:val="20"/>
      </w:rPr>
      <w:t xml:space="preserve"> Project Lead The Way, Inc.</w:t>
    </w:r>
  </w:p>
  <w:p w:rsidR="0071630E" w:rsidRPr="00776F8A" w:rsidRDefault="00776F8A" w:rsidP="00776F8A">
    <w:pPr>
      <w:pStyle w:val="Footer"/>
      <w:tabs>
        <w:tab w:val="right" w:pos="13680"/>
      </w:tabs>
      <w:rPr>
        <w:rFonts w:ascii="Georgia" w:hAnsi="Georgia"/>
      </w:rPr>
    </w:pPr>
    <w:r w:rsidRPr="00776F8A">
      <w:rPr>
        <w:rFonts w:ascii="Georgia" w:hAnsi="Georgia" w:cs="Arial"/>
        <w:szCs w:val="20"/>
      </w:rPr>
      <w:t>Computer Science and Software Engineering</w:t>
    </w:r>
    <w:r w:rsidR="0071630E" w:rsidRPr="00776F8A">
      <w:rPr>
        <w:rFonts w:ascii="Georgia" w:hAnsi="Georgia"/>
      </w:rPr>
      <w:t xml:space="preserve"> </w:t>
    </w:r>
    <w:r w:rsidR="0071630E" w:rsidRPr="00776F8A">
      <w:rPr>
        <w:rFonts w:ascii="Georgia" w:hAnsi="Georgia" w:cs="Arial"/>
        <w:szCs w:val="20"/>
      </w:rPr>
      <w:t xml:space="preserve">Activity </w:t>
    </w:r>
    <w:r w:rsidR="00B20557" w:rsidRPr="00776F8A">
      <w:rPr>
        <w:rFonts w:ascii="Georgia" w:hAnsi="Georgia" w:cs="Arial"/>
        <w:szCs w:val="20"/>
      </w:rPr>
      <w:t>2</w:t>
    </w:r>
    <w:r w:rsidR="0071630E" w:rsidRPr="00776F8A">
      <w:rPr>
        <w:rFonts w:ascii="Georgia" w:hAnsi="Georgia" w:cs="Arial"/>
        <w:szCs w:val="20"/>
      </w:rPr>
      <w:t>.</w:t>
    </w:r>
    <w:r w:rsidR="00B20557" w:rsidRPr="00776F8A">
      <w:rPr>
        <w:rFonts w:ascii="Georgia" w:hAnsi="Georgia" w:cs="Arial"/>
        <w:szCs w:val="20"/>
      </w:rPr>
      <w:t>1</w:t>
    </w:r>
    <w:r w:rsidR="00253AB6" w:rsidRPr="00776F8A">
      <w:rPr>
        <w:rFonts w:ascii="Georgia" w:hAnsi="Georgia" w:cs="Arial"/>
        <w:szCs w:val="20"/>
      </w:rPr>
      <w:t>.</w:t>
    </w:r>
    <w:r w:rsidR="00647BF3" w:rsidRPr="00776F8A">
      <w:rPr>
        <w:rFonts w:ascii="Georgia" w:hAnsi="Georgia" w:cs="Arial"/>
        <w:szCs w:val="20"/>
      </w:rPr>
      <w:t>1</w:t>
    </w:r>
    <w:r w:rsidR="00E95A7A" w:rsidRPr="00776F8A">
      <w:rPr>
        <w:rFonts w:ascii="Georgia" w:hAnsi="Georgia" w:cs="Arial"/>
        <w:szCs w:val="20"/>
      </w:rPr>
      <w:t xml:space="preserve"> Supplement B</w:t>
    </w:r>
    <w:r w:rsidR="003D0BAD">
      <w:rPr>
        <w:rFonts w:ascii="Georgia" w:hAnsi="Georgia" w:cs="Arial"/>
        <w:szCs w:val="20"/>
      </w:rPr>
      <w:t>:</w:t>
    </w:r>
    <w:r w:rsidR="00E95A7A" w:rsidRPr="00776F8A">
      <w:rPr>
        <w:rFonts w:ascii="Georgia" w:hAnsi="Georgia" w:cs="Arial"/>
        <w:szCs w:val="20"/>
      </w:rPr>
      <w:t xml:space="preserve"> Evaluating Sources Of Information</w:t>
    </w:r>
    <w:r w:rsidR="0071630E" w:rsidRPr="00776F8A">
      <w:rPr>
        <w:rFonts w:ascii="Georgia" w:hAnsi="Georgia" w:cs="Arial"/>
        <w:szCs w:val="20"/>
      </w:rPr>
      <w:t xml:space="preserve"> –</w:t>
    </w:r>
    <w:r w:rsidR="0071630E" w:rsidRPr="00776F8A">
      <w:rPr>
        <w:rFonts w:ascii="Georgia" w:hAnsi="Georgia"/>
      </w:rPr>
      <w:t xml:space="preserve"> Page </w:t>
    </w:r>
    <w:r w:rsidR="0071630E" w:rsidRPr="00776F8A">
      <w:rPr>
        <w:rFonts w:ascii="Georgia" w:hAnsi="Georgia"/>
      </w:rPr>
      <w:fldChar w:fldCharType="begin"/>
    </w:r>
    <w:r w:rsidR="0071630E" w:rsidRPr="00776F8A">
      <w:rPr>
        <w:rFonts w:ascii="Georgia" w:hAnsi="Georgia"/>
      </w:rPr>
      <w:instrText xml:space="preserve"> PAGE </w:instrText>
    </w:r>
    <w:r w:rsidR="0071630E" w:rsidRPr="00776F8A">
      <w:rPr>
        <w:rFonts w:ascii="Georgia" w:hAnsi="Georgia"/>
      </w:rPr>
      <w:fldChar w:fldCharType="separate"/>
    </w:r>
    <w:r w:rsidR="00B109FB">
      <w:rPr>
        <w:rFonts w:ascii="Georgia" w:hAnsi="Georgia"/>
        <w:noProof/>
      </w:rPr>
      <w:t>1</w:t>
    </w:r>
    <w:r w:rsidR="0071630E" w:rsidRPr="00776F8A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B3" w:rsidRDefault="00E245B3">
      <w:r>
        <w:separator/>
      </w:r>
    </w:p>
    <w:p w:rsidR="00E245B3" w:rsidRDefault="00E245B3"/>
    <w:p w:rsidR="00E245B3" w:rsidRDefault="00E245B3"/>
  </w:footnote>
  <w:footnote w:type="continuationSeparator" w:id="0">
    <w:p w:rsidR="00E245B3" w:rsidRDefault="00E245B3">
      <w:r>
        <w:continuationSeparator/>
      </w:r>
    </w:p>
    <w:p w:rsidR="00E245B3" w:rsidRDefault="00E245B3"/>
    <w:p w:rsidR="00E245B3" w:rsidRDefault="00E245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30E" w:rsidRDefault="0071630E"/>
  <w:p w:rsidR="0071630E" w:rsidRDefault="0071630E"/>
  <w:p w:rsidR="0071630E" w:rsidRDefault="007163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D558C"/>
    <w:multiLevelType w:val="hybridMultilevel"/>
    <w:tmpl w:val="618E0F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6C6D47"/>
    <w:multiLevelType w:val="hybridMultilevel"/>
    <w:tmpl w:val="F82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C4985"/>
    <w:multiLevelType w:val="hybridMultilevel"/>
    <w:tmpl w:val="57AE4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A2959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9B00498"/>
    <w:multiLevelType w:val="hybridMultilevel"/>
    <w:tmpl w:val="62A8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9417C"/>
    <w:multiLevelType w:val="hybridMultilevel"/>
    <w:tmpl w:val="C1741B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F35490"/>
    <w:multiLevelType w:val="hybridMultilevel"/>
    <w:tmpl w:val="4212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472664"/>
    <w:multiLevelType w:val="hybridMultilevel"/>
    <w:tmpl w:val="E870BEE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9772F6F"/>
    <w:multiLevelType w:val="hybridMultilevel"/>
    <w:tmpl w:val="C4128A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3737C"/>
    <w:multiLevelType w:val="hybridMultilevel"/>
    <w:tmpl w:val="369ED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25D190F"/>
    <w:multiLevelType w:val="hybridMultilevel"/>
    <w:tmpl w:val="238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823A0B"/>
    <w:multiLevelType w:val="hybridMultilevel"/>
    <w:tmpl w:val="D5A4960A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410D37"/>
    <w:multiLevelType w:val="hybridMultilevel"/>
    <w:tmpl w:val="30768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30"/>
  </w:num>
  <w:num w:numId="5">
    <w:abstractNumId w:val="18"/>
  </w:num>
  <w:num w:numId="6">
    <w:abstractNumId w:val="21"/>
  </w:num>
  <w:num w:numId="7">
    <w:abstractNumId w:val="24"/>
  </w:num>
  <w:num w:numId="8">
    <w:abstractNumId w:val="8"/>
  </w:num>
  <w:num w:numId="9">
    <w:abstractNumId w:val="26"/>
  </w:num>
  <w:num w:numId="10">
    <w:abstractNumId w:val="29"/>
  </w:num>
  <w:num w:numId="11">
    <w:abstractNumId w:val="25"/>
    <w:lvlOverride w:ilvl="0">
      <w:startOverride w:val="1"/>
    </w:lvlOverride>
  </w:num>
  <w:num w:numId="12">
    <w:abstractNumId w:val="19"/>
  </w:num>
  <w:num w:numId="13">
    <w:abstractNumId w:val="17"/>
  </w:num>
  <w:num w:numId="14">
    <w:abstractNumId w:val="11"/>
  </w:num>
  <w:num w:numId="15">
    <w:abstractNumId w:val="3"/>
  </w:num>
  <w:num w:numId="16">
    <w:abstractNumId w:val="15"/>
  </w:num>
  <w:num w:numId="17">
    <w:abstractNumId w:val="0"/>
  </w:num>
  <w:num w:numId="18">
    <w:abstractNumId w:val="9"/>
  </w:num>
  <w:num w:numId="19">
    <w:abstractNumId w:val="1"/>
  </w:num>
  <w:num w:numId="20">
    <w:abstractNumId w:val="25"/>
    <w:lvlOverride w:ilvl="0">
      <w:startOverride w:val="1"/>
    </w:lvlOverride>
  </w:num>
  <w:num w:numId="21">
    <w:abstractNumId w:val="7"/>
  </w:num>
  <w:num w:numId="22">
    <w:abstractNumId w:val="12"/>
  </w:num>
  <w:num w:numId="23">
    <w:abstractNumId w:val="5"/>
  </w:num>
  <w:num w:numId="24">
    <w:abstractNumId w:val="27"/>
  </w:num>
  <w:num w:numId="25">
    <w:abstractNumId w:val="31"/>
  </w:num>
  <w:num w:numId="26">
    <w:abstractNumId w:val="23"/>
  </w:num>
  <w:num w:numId="27">
    <w:abstractNumId w:val="13"/>
  </w:num>
  <w:num w:numId="28">
    <w:abstractNumId w:val="6"/>
  </w:num>
  <w:num w:numId="29">
    <w:abstractNumId w:val="28"/>
  </w:num>
  <w:num w:numId="30">
    <w:abstractNumId w:val="2"/>
  </w:num>
  <w:num w:numId="31">
    <w:abstractNumId w:val="22"/>
  </w:num>
  <w:num w:numId="32">
    <w:abstractNumId w:val="16"/>
  </w:num>
  <w:num w:numId="3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E"/>
    <w:rsid w:val="00000D3D"/>
    <w:rsid w:val="000047FF"/>
    <w:rsid w:val="00004F4D"/>
    <w:rsid w:val="00012BB7"/>
    <w:rsid w:val="00013B6D"/>
    <w:rsid w:val="00016219"/>
    <w:rsid w:val="00017067"/>
    <w:rsid w:val="00020E8C"/>
    <w:rsid w:val="00022220"/>
    <w:rsid w:val="0002684A"/>
    <w:rsid w:val="00027CFF"/>
    <w:rsid w:val="00032537"/>
    <w:rsid w:val="000346D2"/>
    <w:rsid w:val="00041361"/>
    <w:rsid w:val="00041463"/>
    <w:rsid w:val="00043189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658E8"/>
    <w:rsid w:val="00073F32"/>
    <w:rsid w:val="00076AF7"/>
    <w:rsid w:val="00077FEC"/>
    <w:rsid w:val="00081381"/>
    <w:rsid w:val="00081E22"/>
    <w:rsid w:val="000829E3"/>
    <w:rsid w:val="00084980"/>
    <w:rsid w:val="0008509F"/>
    <w:rsid w:val="0009713B"/>
    <w:rsid w:val="000A1448"/>
    <w:rsid w:val="000A1F65"/>
    <w:rsid w:val="000A7A3B"/>
    <w:rsid w:val="000B1187"/>
    <w:rsid w:val="000B1A21"/>
    <w:rsid w:val="000B25F1"/>
    <w:rsid w:val="000B42E2"/>
    <w:rsid w:val="000B4F89"/>
    <w:rsid w:val="000B52ED"/>
    <w:rsid w:val="000B7056"/>
    <w:rsid w:val="000C0A27"/>
    <w:rsid w:val="000C12A9"/>
    <w:rsid w:val="000C235D"/>
    <w:rsid w:val="000C2CBF"/>
    <w:rsid w:val="000C52AD"/>
    <w:rsid w:val="000C66C6"/>
    <w:rsid w:val="000C7A23"/>
    <w:rsid w:val="000D0B83"/>
    <w:rsid w:val="000D132A"/>
    <w:rsid w:val="000D2024"/>
    <w:rsid w:val="000D4361"/>
    <w:rsid w:val="000D6777"/>
    <w:rsid w:val="000D7201"/>
    <w:rsid w:val="000E07D7"/>
    <w:rsid w:val="000E23E0"/>
    <w:rsid w:val="000E2ECF"/>
    <w:rsid w:val="000E5E5D"/>
    <w:rsid w:val="000F103B"/>
    <w:rsid w:val="000F5759"/>
    <w:rsid w:val="00103283"/>
    <w:rsid w:val="0010373C"/>
    <w:rsid w:val="001046B4"/>
    <w:rsid w:val="0011081C"/>
    <w:rsid w:val="00111183"/>
    <w:rsid w:val="0011146A"/>
    <w:rsid w:val="00111E80"/>
    <w:rsid w:val="00112D65"/>
    <w:rsid w:val="00114AB3"/>
    <w:rsid w:val="00115DAC"/>
    <w:rsid w:val="00116680"/>
    <w:rsid w:val="00117A5E"/>
    <w:rsid w:val="0012407A"/>
    <w:rsid w:val="00135B4D"/>
    <w:rsid w:val="00136942"/>
    <w:rsid w:val="001426DE"/>
    <w:rsid w:val="00144E74"/>
    <w:rsid w:val="001478A7"/>
    <w:rsid w:val="00156B8D"/>
    <w:rsid w:val="00161F86"/>
    <w:rsid w:val="001704A4"/>
    <w:rsid w:val="00171FBD"/>
    <w:rsid w:val="001747DD"/>
    <w:rsid w:val="00174F53"/>
    <w:rsid w:val="00175BF5"/>
    <w:rsid w:val="001766E7"/>
    <w:rsid w:val="00177309"/>
    <w:rsid w:val="00180A56"/>
    <w:rsid w:val="00182A2C"/>
    <w:rsid w:val="00182E49"/>
    <w:rsid w:val="00187FDE"/>
    <w:rsid w:val="00195894"/>
    <w:rsid w:val="001A0364"/>
    <w:rsid w:val="001A29B7"/>
    <w:rsid w:val="001A4CC8"/>
    <w:rsid w:val="001B444E"/>
    <w:rsid w:val="001C0A0D"/>
    <w:rsid w:val="001C3334"/>
    <w:rsid w:val="001E1081"/>
    <w:rsid w:val="001E6139"/>
    <w:rsid w:val="001E694D"/>
    <w:rsid w:val="001E7E63"/>
    <w:rsid w:val="001F7AFA"/>
    <w:rsid w:val="00200568"/>
    <w:rsid w:val="002010F3"/>
    <w:rsid w:val="00201204"/>
    <w:rsid w:val="00202F9A"/>
    <w:rsid w:val="0020369F"/>
    <w:rsid w:val="00203D31"/>
    <w:rsid w:val="002055AA"/>
    <w:rsid w:val="00206A0D"/>
    <w:rsid w:val="00207076"/>
    <w:rsid w:val="00207BAD"/>
    <w:rsid w:val="00210C78"/>
    <w:rsid w:val="00211193"/>
    <w:rsid w:val="00211D36"/>
    <w:rsid w:val="002202B6"/>
    <w:rsid w:val="00220371"/>
    <w:rsid w:val="00223192"/>
    <w:rsid w:val="00223F0E"/>
    <w:rsid w:val="00226F62"/>
    <w:rsid w:val="002275A4"/>
    <w:rsid w:val="00230900"/>
    <w:rsid w:val="002313E4"/>
    <w:rsid w:val="00232999"/>
    <w:rsid w:val="00233481"/>
    <w:rsid w:val="002345CF"/>
    <w:rsid w:val="00235158"/>
    <w:rsid w:val="002418B3"/>
    <w:rsid w:val="00243B80"/>
    <w:rsid w:val="0025289C"/>
    <w:rsid w:val="00253AB6"/>
    <w:rsid w:val="00254EE4"/>
    <w:rsid w:val="00260363"/>
    <w:rsid w:val="00262C5C"/>
    <w:rsid w:val="002647D2"/>
    <w:rsid w:val="00266C3D"/>
    <w:rsid w:val="00274CB6"/>
    <w:rsid w:val="00277E5F"/>
    <w:rsid w:val="002810CD"/>
    <w:rsid w:val="002851D6"/>
    <w:rsid w:val="0028590B"/>
    <w:rsid w:val="00287239"/>
    <w:rsid w:val="00287A5F"/>
    <w:rsid w:val="0029089C"/>
    <w:rsid w:val="00292C6A"/>
    <w:rsid w:val="00296331"/>
    <w:rsid w:val="00296AAA"/>
    <w:rsid w:val="00296CC6"/>
    <w:rsid w:val="002A01A1"/>
    <w:rsid w:val="002A641B"/>
    <w:rsid w:val="002B0CB4"/>
    <w:rsid w:val="002B1088"/>
    <w:rsid w:val="002B35BD"/>
    <w:rsid w:val="002B3886"/>
    <w:rsid w:val="002B3F64"/>
    <w:rsid w:val="002B61BA"/>
    <w:rsid w:val="002B76C3"/>
    <w:rsid w:val="002C2199"/>
    <w:rsid w:val="002C46F9"/>
    <w:rsid w:val="002C57B7"/>
    <w:rsid w:val="002C728B"/>
    <w:rsid w:val="002D09C7"/>
    <w:rsid w:val="002D60DB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6119"/>
    <w:rsid w:val="003032AF"/>
    <w:rsid w:val="00303858"/>
    <w:rsid w:val="0030418E"/>
    <w:rsid w:val="00310F05"/>
    <w:rsid w:val="0031550E"/>
    <w:rsid w:val="00315BDE"/>
    <w:rsid w:val="00316544"/>
    <w:rsid w:val="003178B8"/>
    <w:rsid w:val="00322AFB"/>
    <w:rsid w:val="00323A03"/>
    <w:rsid w:val="00323C88"/>
    <w:rsid w:val="003276BC"/>
    <w:rsid w:val="0032772F"/>
    <w:rsid w:val="0033269F"/>
    <w:rsid w:val="0033324D"/>
    <w:rsid w:val="00334082"/>
    <w:rsid w:val="00334735"/>
    <w:rsid w:val="003402A5"/>
    <w:rsid w:val="003439DA"/>
    <w:rsid w:val="00346000"/>
    <w:rsid w:val="003509F9"/>
    <w:rsid w:val="00351F0E"/>
    <w:rsid w:val="00360CC6"/>
    <w:rsid w:val="003628C2"/>
    <w:rsid w:val="003648EC"/>
    <w:rsid w:val="003732C8"/>
    <w:rsid w:val="00375B7D"/>
    <w:rsid w:val="0037600D"/>
    <w:rsid w:val="00377C8D"/>
    <w:rsid w:val="00381FB4"/>
    <w:rsid w:val="00390F9D"/>
    <w:rsid w:val="003A0442"/>
    <w:rsid w:val="003A282F"/>
    <w:rsid w:val="003A5F35"/>
    <w:rsid w:val="003B40A1"/>
    <w:rsid w:val="003B4DAD"/>
    <w:rsid w:val="003B639A"/>
    <w:rsid w:val="003B7822"/>
    <w:rsid w:val="003C0CD7"/>
    <w:rsid w:val="003C355E"/>
    <w:rsid w:val="003C68BF"/>
    <w:rsid w:val="003D02DC"/>
    <w:rsid w:val="003D0BAD"/>
    <w:rsid w:val="003D1B73"/>
    <w:rsid w:val="003D4FDA"/>
    <w:rsid w:val="003D5DC9"/>
    <w:rsid w:val="003D65F0"/>
    <w:rsid w:val="003E0550"/>
    <w:rsid w:val="003E12CE"/>
    <w:rsid w:val="003E2D0E"/>
    <w:rsid w:val="003E325D"/>
    <w:rsid w:val="003E4A00"/>
    <w:rsid w:val="003E5747"/>
    <w:rsid w:val="003E7497"/>
    <w:rsid w:val="003E7C5F"/>
    <w:rsid w:val="003F00C4"/>
    <w:rsid w:val="003F115D"/>
    <w:rsid w:val="003F189C"/>
    <w:rsid w:val="003F2AA5"/>
    <w:rsid w:val="003F2E8E"/>
    <w:rsid w:val="00402DC6"/>
    <w:rsid w:val="00411A74"/>
    <w:rsid w:val="004140CC"/>
    <w:rsid w:val="004141A4"/>
    <w:rsid w:val="004201BE"/>
    <w:rsid w:val="0042092D"/>
    <w:rsid w:val="00422DD8"/>
    <w:rsid w:val="004230CD"/>
    <w:rsid w:val="004242BB"/>
    <w:rsid w:val="004262B6"/>
    <w:rsid w:val="00426CC6"/>
    <w:rsid w:val="00430F56"/>
    <w:rsid w:val="00432956"/>
    <w:rsid w:val="00441BEF"/>
    <w:rsid w:val="0044499C"/>
    <w:rsid w:val="0045332E"/>
    <w:rsid w:val="004534B4"/>
    <w:rsid w:val="00454708"/>
    <w:rsid w:val="00455471"/>
    <w:rsid w:val="004556A4"/>
    <w:rsid w:val="00460AA0"/>
    <w:rsid w:val="00465182"/>
    <w:rsid w:val="00465DA7"/>
    <w:rsid w:val="00467899"/>
    <w:rsid w:val="00473FB5"/>
    <w:rsid w:val="0047451B"/>
    <w:rsid w:val="00476815"/>
    <w:rsid w:val="00480354"/>
    <w:rsid w:val="00481EDD"/>
    <w:rsid w:val="00483AD5"/>
    <w:rsid w:val="00484DC7"/>
    <w:rsid w:val="00485B5D"/>
    <w:rsid w:val="004872BB"/>
    <w:rsid w:val="004918DB"/>
    <w:rsid w:val="00492FE2"/>
    <w:rsid w:val="0049350B"/>
    <w:rsid w:val="00495578"/>
    <w:rsid w:val="004967A6"/>
    <w:rsid w:val="004978DC"/>
    <w:rsid w:val="004A0764"/>
    <w:rsid w:val="004A5672"/>
    <w:rsid w:val="004B0430"/>
    <w:rsid w:val="004B153F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436D"/>
    <w:rsid w:val="004F174F"/>
    <w:rsid w:val="00502CE2"/>
    <w:rsid w:val="0050456A"/>
    <w:rsid w:val="005050C9"/>
    <w:rsid w:val="005125CE"/>
    <w:rsid w:val="00512C61"/>
    <w:rsid w:val="005138E2"/>
    <w:rsid w:val="00517687"/>
    <w:rsid w:val="0052403D"/>
    <w:rsid w:val="005256C9"/>
    <w:rsid w:val="005301A9"/>
    <w:rsid w:val="00530CCA"/>
    <w:rsid w:val="00533BDC"/>
    <w:rsid w:val="00534526"/>
    <w:rsid w:val="00540B4F"/>
    <w:rsid w:val="00544EB2"/>
    <w:rsid w:val="00545542"/>
    <w:rsid w:val="00547E76"/>
    <w:rsid w:val="0055026E"/>
    <w:rsid w:val="00552950"/>
    <w:rsid w:val="0055345F"/>
    <w:rsid w:val="00554C06"/>
    <w:rsid w:val="005603AC"/>
    <w:rsid w:val="005617FC"/>
    <w:rsid w:val="005635CD"/>
    <w:rsid w:val="00564A43"/>
    <w:rsid w:val="00565DC0"/>
    <w:rsid w:val="00565DE1"/>
    <w:rsid w:val="005804A5"/>
    <w:rsid w:val="005819E8"/>
    <w:rsid w:val="0058262F"/>
    <w:rsid w:val="00582A47"/>
    <w:rsid w:val="0058310F"/>
    <w:rsid w:val="00586768"/>
    <w:rsid w:val="005964A6"/>
    <w:rsid w:val="005A29CC"/>
    <w:rsid w:val="005A4219"/>
    <w:rsid w:val="005A6B41"/>
    <w:rsid w:val="005B15B0"/>
    <w:rsid w:val="005B16F8"/>
    <w:rsid w:val="005B3796"/>
    <w:rsid w:val="005B783C"/>
    <w:rsid w:val="005B7B1A"/>
    <w:rsid w:val="005C0061"/>
    <w:rsid w:val="005D012D"/>
    <w:rsid w:val="005D24C8"/>
    <w:rsid w:val="005D3457"/>
    <w:rsid w:val="005D4625"/>
    <w:rsid w:val="005D4BAD"/>
    <w:rsid w:val="005D5165"/>
    <w:rsid w:val="005D5FB9"/>
    <w:rsid w:val="005D7BF8"/>
    <w:rsid w:val="005E043C"/>
    <w:rsid w:val="005E5F01"/>
    <w:rsid w:val="005E7CCD"/>
    <w:rsid w:val="005F3005"/>
    <w:rsid w:val="005F457D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7A11"/>
    <w:rsid w:val="00637BDB"/>
    <w:rsid w:val="00637DA8"/>
    <w:rsid w:val="0064201F"/>
    <w:rsid w:val="0064397C"/>
    <w:rsid w:val="00643AA9"/>
    <w:rsid w:val="00647BF3"/>
    <w:rsid w:val="006510F1"/>
    <w:rsid w:val="006543E9"/>
    <w:rsid w:val="00655B2D"/>
    <w:rsid w:val="006571FA"/>
    <w:rsid w:val="00657C56"/>
    <w:rsid w:val="00660A70"/>
    <w:rsid w:val="00661F29"/>
    <w:rsid w:val="0066226F"/>
    <w:rsid w:val="006647DE"/>
    <w:rsid w:val="00665A1E"/>
    <w:rsid w:val="00666066"/>
    <w:rsid w:val="006670BC"/>
    <w:rsid w:val="00671242"/>
    <w:rsid w:val="00671AEF"/>
    <w:rsid w:val="006774AF"/>
    <w:rsid w:val="00683DB6"/>
    <w:rsid w:val="006850EC"/>
    <w:rsid w:val="00687E64"/>
    <w:rsid w:val="00690690"/>
    <w:rsid w:val="00690A5C"/>
    <w:rsid w:val="00690FE4"/>
    <w:rsid w:val="00693902"/>
    <w:rsid w:val="006966BD"/>
    <w:rsid w:val="00697639"/>
    <w:rsid w:val="00697ACB"/>
    <w:rsid w:val="00697ADB"/>
    <w:rsid w:val="006A354A"/>
    <w:rsid w:val="006A5FF5"/>
    <w:rsid w:val="006B36E9"/>
    <w:rsid w:val="006B668F"/>
    <w:rsid w:val="006B670B"/>
    <w:rsid w:val="006C000D"/>
    <w:rsid w:val="006C0178"/>
    <w:rsid w:val="006D0B15"/>
    <w:rsid w:val="006D1651"/>
    <w:rsid w:val="006D1C54"/>
    <w:rsid w:val="006D3D43"/>
    <w:rsid w:val="006D62D0"/>
    <w:rsid w:val="006D67D6"/>
    <w:rsid w:val="006D72C1"/>
    <w:rsid w:val="006D7C09"/>
    <w:rsid w:val="006E1642"/>
    <w:rsid w:val="006E176D"/>
    <w:rsid w:val="006E18B4"/>
    <w:rsid w:val="006E2297"/>
    <w:rsid w:val="006E2ED2"/>
    <w:rsid w:val="006E300C"/>
    <w:rsid w:val="006E6B8B"/>
    <w:rsid w:val="006F1F0C"/>
    <w:rsid w:val="006F2336"/>
    <w:rsid w:val="006F3C44"/>
    <w:rsid w:val="006F3EFA"/>
    <w:rsid w:val="006F4D40"/>
    <w:rsid w:val="006F694E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31444"/>
    <w:rsid w:val="00732401"/>
    <w:rsid w:val="00735475"/>
    <w:rsid w:val="00736299"/>
    <w:rsid w:val="0073761C"/>
    <w:rsid w:val="00740925"/>
    <w:rsid w:val="007456D1"/>
    <w:rsid w:val="00745C4B"/>
    <w:rsid w:val="00747C1B"/>
    <w:rsid w:val="00751C7F"/>
    <w:rsid w:val="0075205C"/>
    <w:rsid w:val="00765001"/>
    <w:rsid w:val="00773559"/>
    <w:rsid w:val="00773CB5"/>
    <w:rsid w:val="0077697D"/>
    <w:rsid w:val="00776F8A"/>
    <w:rsid w:val="00777B0D"/>
    <w:rsid w:val="00780379"/>
    <w:rsid w:val="00780C32"/>
    <w:rsid w:val="00781894"/>
    <w:rsid w:val="0078431F"/>
    <w:rsid w:val="007851B4"/>
    <w:rsid w:val="00792BDF"/>
    <w:rsid w:val="007931F8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A55"/>
    <w:rsid w:val="007C1839"/>
    <w:rsid w:val="007C1D73"/>
    <w:rsid w:val="007D47C7"/>
    <w:rsid w:val="007D48A1"/>
    <w:rsid w:val="007D493D"/>
    <w:rsid w:val="007E22BD"/>
    <w:rsid w:val="007E58A2"/>
    <w:rsid w:val="007E6438"/>
    <w:rsid w:val="007F6D14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40B2B"/>
    <w:rsid w:val="00842405"/>
    <w:rsid w:val="00842B73"/>
    <w:rsid w:val="0084495C"/>
    <w:rsid w:val="008455D6"/>
    <w:rsid w:val="00847643"/>
    <w:rsid w:val="008539FC"/>
    <w:rsid w:val="00856767"/>
    <w:rsid w:val="00857585"/>
    <w:rsid w:val="00860EAB"/>
    <w:rsid w:val="00863D16"/>
    <w:rsid w:val="00866D6D"/>
    <w:rsid w:val="00866FEE"/>
    <w:rsid w:val="00872F88"/>
    <w:rsid w:val="00873581"/>
    <w:rsid w:val="00873664"/>
    <w:rsid w:val="008744E0"/>
    <w:rsid w:val="008749BE"/>
    <w:rsid w:val="008825C6"/>
    <w:rsid w:val="00882702"/>
    <w:rsid w:val="00883E68"/>
    <w:rsid w:val="00885BB2"/>
    <w:rsid w:val="00890511"/>
    <w:rsid w:val="008929A9"/>
    <w:rsid w:val="00892B22"/>
    <w:rsid w:val="008933E1"/>
    <w:rsid w:val="00894BE0"/>
    <w:rsid w:val="008A088A"/>
    <w:rsid w:val="008A0A92"/>
    <w:rsid w:val="008B12E4"/>
    <w:rsid w:val="008B2C7F"/>
    <w:rsid w:val="008B629D"/>
    <w:rsid w:val="008B7007"/>
    <w:rsid w:val="008B7776"/>
    <w:rsid w:val="008B7A88"/>
    <w:rsid w:val="008C1702"/>
    <w:rsid w:val="008C1940"/>
    <w:rsid w:val="008C1BDE"/>
    <w:rsid w:val="008C760D"/>
    <w:rsid w:val="008D2AD6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8E6B96"/>
    <w:rsid w:val="008F762C"/>
    <w:rsid w:val="00902AAA"/>
    <w:rsid w:val="00904FF4"/>
    <w:rsid w:val="00911734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1139"/>
    <w:rsid w:val="00954505"/>
    <w:rsid w:val="00954A9B"/>
    <w:rsid w:val="0095659D"/>
    <w:rsid w:val="0095686F"/>
    <w:rsid w:val="00960E3D"/>
    <w:rsid w:val="00965EA9"/>
    <w:rsid w:val="00967D84"/>
    <w:rsid w:val="009757A0"/>
    <w:rsid w:val="00977878"/>
    <w:rsid w:val="00982CAB"/>
    <w:rsid w:val="00984DEA"/>
    <w:rsid w:val="00984E94"/>
    <w:rsid w:val="00987059"/>
    <w:rsid w:val="009876FA"/>
    <w:rsid w:val="00995AC4"/>
    <w:rsid w:val="009A31EA"/>
    <w:rsid w:val="009A6021"/>
    <w:rsid w:val="009A6161"/>
    <w:rsid w:val="009A6E1F"/>
    <w:rsid w:val="009B1634"/>
    <w:rsid w:val="009B6E9B"/>
    <w:rsid w:val="009C13B5"/>
    <w:rsid w:val="009C2625"/>
    <w:rsid w:val="009C3B9B"/>
    <w:rsid w:val="009D0760"/>
    <w:rsid w:val="009D490B"/>
    <w:rsid w:val="009D510F"/>
    <w:rsid w:val="009E06FF"/>
    <w:rsid w:val="009E1D3F"/>
    <w:rsid w:val="009E2A3B"/>
    <w:rsid w:val="009E3DFA"/>
    <w:rsid w:val="009E43D7"/>
    <w:rsid w:val="009E4666"/>
    <w:rsid w:val="009E56E3"/>
    <w:rsid w:val="009F1377"/>
    <w:rsid w:val="009F4F18"/>
    <w:rsid w:val="009F4F85"/>
    <w:rsid w:val="00A14D80"/>
    <w:rsid w:val="00A231E1"/>
    <w:rsid w:val="00A235A9"/>
    <w:rsid w:val="00A24038"/>
    <w:rsid w:val="00A253D1"/>
    <w:rsid w:val="00A25A9C"/>
    <w:rsid w:val="00A25FB2"/>
    <w:rsid w:val="00A2661F"/>
    <w:rsid w:val="00A3710A"/>
    <w:rsid w:val="00A37330"/>
    <w:rsid w:val="00A42F69"/>
    <w:rsid w:val="00A447E1"/>
    <w:rsid w:val="00A462DE"/>
    <w:rsid w:val="00A4768D"/>
    <w:rsid w:val="00A52A89"/>
    <w:rsid w:val="00A54164"/>
    <w:rsid w:val="00A61CA8"/>
    <w:rsid w:val="00A61E2C"/>
    <w:rsid w:val="00A62D23"/>
    <w:rsid w:val="00A6354F"/>
    <w:rsid w:val="00A66F89"/>
    <w:rsid w:val="00A7260A"/>
    <w:rsid w:val="00A811D7"/>
    <w:rsid w:val="00A914B9"/>
    <w:rsid w:val="00A92E9A"/>
    <w:rsid w:val="00A932E7"/>
    <w:rsid w:val="00A960D1"/>
    <w:rsid w:val="00A97533"/>
    <w:rsid w:val="00AA102B"/>
    <w:rsid w:val="00AA1F56"/>
    <w:rsid w:val="00AA5307"/>
    <w:rsid w:val="00AA65AD"/>
    <w:rsid w:val="00AA74A3"/>
    <w:rsid w:val="00AB04AA"/>
    <w:rsid w:val="00AB4A26"/>
    <w:rsid w:val="00AB57EB"/>
    <w:rsid w:val="00AC0DD3"/>
    <w:rsid w:val="00AC16DE"/>
    <w:rsid w:val="00AC62FB"/>
    <w:rsid w:val="00AC7F17"/>
    <w:rsid w:val="00AD0140"/>
    <w:rsid w:val="00AD08D2"/>
    <w:rsid w:val="00AD2A57"/>
    <w:rsid w:val="00AD2CD4"/>
    <w:rsid w:val="00AD6344"/>
    <w:rsid w:val="00AD63A4"/>
    <w:rsid w:val="00AD6797"/>
    <w:rsid w:val="00AD6B2D"/>
    <w:rsid w:val="00AD7268"/>
    <w:rsid w:val="00AE3F54"/>
    <w:rsid w:val="00AE609F"/>
    <w:rsid w:val="00AE65A2"/>
    <w:rsid w:val="00AF18F9"/>
    <w:rsid w:val="00AF1C80"/>
    <w:rsid w:val="00AF2F72"/>
    <w:rsid w:val="00AF3F70"/>
    <w:rsid w:val="00B05F9B"/>
    <w:rsid w:val="00B109FB"/>
    <w:rsid w:val="00B130FB"/>
    <w:rsid w:val="00B20557"/>
    <w:rsid w:val="00B21738"/>
    <w:rsid w:val="00B23647"/>
    <w:rsid w:val="00B2563A"/>
    <w:rsid w:val="00B26D6F"/>
    <w:rsid w:val="00B3724D"/>
    <w:rsid w:val="00B37D96"/>
    <w:rsid w:val="00B408E6"/>
    <w:rsid w:val="00B46AFB"/>
    <w:rsid w:val="00B5536F"/>
    <w:rsid w:val="00B55BE9"/>
    <w:rsid w:val="00B5614F"/>
    <w:rsid w:val="00B561DB"/>
    <w:rsid w:val="00B56E74"/>
    <w:rsid w:val="00B575FE"/>
    <w:rsid w:val="00B57E32"/>
    <w:rsid w:val="00B631CA"/>
    <w:rsid w:val="00B65425"/>
    <w:rsid w:val="00B71B27"/>
    <w:rsid w:val="00B7360C"/>
    <w:rsid w:val="00B75243"/>
    <w:rsid w:val="00B7552F"/>
    <w:rsid w:val="00B76AE5"/>
    <w:rsid w:val="00B87295"/>
    <w:rsid w:val="00B90496"/>
    <w:rsid w:val="00B94130"/>
    <w:rsid w:val="00BA1765"/>
    <w:rsid w:val="00BA1C5B"/>
    <w:rsid w:val="00BA29C8"/>
    <w:rsid w:val="00BA3D21"/>
    <w:rsid w:val="00BA5A20"/>
    <w:rsid w:val="00BB1188"/>
    <w:rsid w:val="00BB207B"/>
    <w:rsid w:val="00BB288E"/>
    <w:rsid w:val="00BB36C4"/>
    <w:rsid w:val="00BB46B7"/>
    <w:rsid w:val="00BB4902"/>
    <w:rsid w:val="00BB4A61"/>
    <w:rsid w:val="00BB7FD3"/>
    <w:rsid w:val="00BC2643"/>
    <w:rsid w:val="00BC2D6B"/>
    <w:rsid w:val="00BC750C"/>
    <w:rsid w:val="00BD0B00"/>
    <w:rsid w:val="00BD3A88"/>
    <w:rsid w:val="00BD4643"/>
    <w:rsid w:val="00BD474A"/>
    <w:rsid w:val="00BE6ABF"/>
    <w:rsid w:val="00BE7634"/>
    <w:rsid w:val="00BF013D"/>
    <w:rsid w:val="00BF029A"/>
    <w:rsid w:val="00BF1352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11E4D"/>
    <w:rsid w:val="00C14CC6"/>
    <w:rsid w:val="00C154DE"/>
    <w:rsid w:val="00C20943"/>
    <w:rsid w:val="00C239A3"/>
    <w:rsid w:val="00C37618"/>
    <w:rsid w:val="00C40284"/>
    <w:rsid w:val="00C4251F"/>
    <w:rsid w:val="00C44144"/>
    <w:rsid w:val="00C45C62"/>
    <w:rsid w:val="00C50A3A"/>
    <w:rsid w:val="00C554BD"/>
    <w:rsid w:val="00C61A29"/>
    <w:rsid w:val="00C664F4"/>
    <w:rsid w:val="00C67757"/>
    <w:rsid w:val="00C7032D"/>
    <w:rsid w:val="00C706F8"/>
    <w:rsid w:val="00C71511"/>
    <w:rsid w:val="00C808D7"/>
    <w:rsid w:val="00C80B23"/>
    <w:rsid w:val="00C83578"/>
    <w:rsid w:val="00C8412F"/>
    <w:rsid w:val="00C85679"/>
    <w:rsid w:val="00C90184"/>
    <w:rsid w:val="00C90A1A"/>
    <w:rsid w:val="00C92AD2"/>
    <w:rsid w:val="00C94007"/>
    <w:rsid w:val="00C965F1"/>
    <w:rsid w:val="00CA4512"/>
    <w:rsid w:val="00CA5430"/>
    <w:rsid w:val="00CA6DE9"/>
    <w:rsid w:val="00CA761D"/>
    <w:rsid w:val="00CB081C"/>
    <w:rsid w:val="00CB71BA"/>
    <w:rsid w:val="00CC17F5"/>
    <w:rsid w:val="00CC6572"/>
    <w:rsid w:val="00CD24C4"/>
    <w:rsid w:val="00CD2868"/>
    <w:rsid w:val="00CE2529"/>
    <w:rsid w:val="00CE39F6"/>
    <w:rsid w:val="00CE5101"/>
    <w:rsid w:val="00CE7169"/>
    <w:rsid w:val="00CF4B59"/>
    <w:rsid w:val="00D03660"/>
    <w:rsid w:val="00D0425E"/>
    <w:rsid w:val="00D07799"/>
    <w:rsid w:val="00D15120"/>
    <w:rsid w:val="00D15A24"/>
    <w:rsid w:val="00D226E0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8EF"/>
    <w:rsid w:val="00D6273A"/>
    <w:rsid w:val="00D655B6"/>
    <w:rsid w:val="00D72914"/>
    <w:rsid w:val="00D729C3"/>
    <w:rsid w:val="00D72D16"/>
    <w:rsid w:val="00D868AB"/>
    <w:rsid w:val="00D87ADD"/>
    <w:rsid w:val="00D916FC"/>
    <w:rsid w:val="00D94D4F"/>
    <w:rsid w:val="00DA0A91"/>
    <w:rsid w:val="00DA4259"/>
    <w:rsid w:val="00DA69B6"/>
    <w:rsid w:val="00DB0F3C"/>
    <w:rsid w:val="00DB17EE"/>
    <w:rsid w:val="00DB348C"/>
    <w:rsid w:val="00DB566C"/>
    <w:rsid w:val="00DB6405"/>
    <w:rsid w:val="00DB7007"/>
    <w:rsid w:val="00DB71F1"/>
    <w:rsid w:val="00DB74A2"/>
    <w:rsid w:val="00DC00E0"/>
    <w:rsid w:val="00DC31C9"/>
    <w:rsid w:val="00DD41A4"/>
    <w:rsid w:val="00DD5FE5"/>
    <w:rsid w:val="00DD6D7E"/>
    <w:rsid w:val="00DE0A35"/>
    <w:rsid w:val="00DE68BD"/>
    <w:rsid w:val="00DF5DDA"/>
    <w:rsid w:val="00DF7E4B"/>
    <w:rsid w:val="00E0302A"/>
    <w:rsid w:val="00E03922"/>
    <w:rsid w:val="00E05200"/>
    <w:rsid w:val="00E054AC"/>
    <w:rsid w:val="00E056BC"/>
    <w:rsid w:val="00E1069C"/>
    <w:rsid w:val="00E11546"/>
    <w:rsid w:val="00E156D7"/>
    <w:rsid w:val="00E17AC4"/>
    <w:rsid w:val="00E2229D"/>
    <w:rsid w:val="00E225B6"/>
    <w:rsid w:val="00E23C92"/>
    <w:rsid w:val="00E23D6A"/>
    <w:rsid w:val="00E245B3"/>
    <w:rsid w:val="00E264D2"/>
    <w:rsid w:val="00E274EE"/>
    <w:rsid w:val="00E27F4D"/>
    <w:rsid w:val="00E312A5"/>
    <w:rsid w:val="00E31B5D"/>
    <w:rsid w:val="00E32F7D"/>
    <w:rsid w:val="00E33B8E"/>
    <w:rsid w:val="00E3588E"/>
    <w:rsid w:val="00E40B84"/>
    <w:rsid w:val="00E45A5B"/>
    <w:rsid w:val="00E46D74"/>
    <w:rsid w:val="00E52EDA"/>
    <w:rsid w:val="00E531DF"/>
    <w:rsid w:val="00E54265"/>
    <w:rsid w:val="00E55341"/>
    <w:rsid w:val="00E56267"/>
    <w:rsid w:val="00E607FB"/>
    <w:rsid w:val="00E62309"/>
    <w:rsid w:val="00E62A9D"/>
    <w:rsid w:val="00E63861"/>
    <w:rsid w:val="00E64971"/>
    <w:rsid w:val="00E649C0"/>
    <w:rsid w:val="00E65D39"/>
    <w:rsid w:val="00E70B4C"/>
    <w:rsid w:val="00E72ED4"/>
    <w:rsid w:val="00E84A91"/>
    <w:rsid w:val="00E90871"/>
    <w:rsid w:val="00E91300"/>
    <w:rsid w:val="00E925D3"/>
    <w:rsid w:val="00E9295B"/>
    <w:rsid w:val="00E92A4C"/>
    <w:rsid w:val="00E95A7A"/>
    <w:rsid w:val="00EA0A4C"/>
    <w:rsid w:val="00EA30D7"/>
    <w:rsid w:val="00EA4795"/>
    <w:rsid w:val="00EB2420"/>
    <w:rsid w:val="00EB355B"/>
    <w:rsid w:val="00EB51D4"/>
    <w:rsid w:val="00EB5CB3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22A3"/>
    <w:rsid w:val="00ED76B1"/>
    <w:rsid w:val="00EE523E"/>
    <w:rsid w:val="00EE5268"/>
    <w:rsid w:val="00EE55BE"/>
    <w:rsid w:val="00EE6A4C"/>
    <w:rsid w:val="00EF12E3"/>
    <w:rsid w:val="00F00450"/>
    <w:rsid w:val="00F035FF"/>
    <w:rsid w:val="00F053D8"/>
    <w:rsid w:val="00F05D6C"/>
    <w:rsid w:val="00F062A6"/>
    <w:rsid w:val="00F100D5"/>
    <w:rsid w:val="00F127C9"/>
    <w:rsid w:val="00F1654B"/>
    <w:rsid w:val="00F20777"/>
    <w:rsid w:val="00F209AC"/>
    <w:rsid w:val="00F21329"/>
    <w:rsid w:val="00F25384"/>
    <w:rsid w:val="00F33F6E"/>
    <w:rsid w:val="00F341A3"/>
    <w:rsid w:val="00F3544D"/>
    <w:rsid w:val="00F41CA9"/>
    <w:rsid w:val="00F43A87"/>
    <w:rsid w:val="00F47D81"/>
    <w:rsid w:val="00F50B7A"/>
    <w:rsid w:val="00F53AF2"/>
    <w:rsid w:val="00F60010"/>
    <w:rsid w:val="00F632B9"/>
    <w:rsid w:val="00F72286"/>
    <w:rsid w:val="00F739A1"/>
    <w:rsid w:val="00F762BB"/>
    <w:rsid w:val="00F7672E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0BFC"/>
    <w:rsid w:val="00FB1583"/>
    <w:rsid w:val="00FC7B14"/>
    <w:rsid w:val="00FD0F9D"/>
    <w:rsid w:val="00FD64B9"/>
    <w:rsid w:val="00FD6570"/>
    <w:rsid w:val="00FD790A"/>
    <w:rsid w:val="00FE1D3E"/>
    <w:rsid w:val="00FE23F4"/>
    <w:rsid w:val="00FE3D5C"/>
    <w:rsid w:val="00FE62AE"/>
    <w:rsid w:val="00FE7309"/>
    <w:rsid w:val="00FF27D3"/>
    <w:rsid w:val="00FF3EEF"/>
    <w:rsid w:val="00FF483E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BF325D9-AB61-45FE-94F9-35B72CD0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315C-8301-4602-B336-C66AB1CF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Leavitt, Austin</cp:lastModifiedBy>
  <cp:revision>2</cp:revision>
  <cp:lastPrinted>2009-02-20T18:00:00Z</cp:lastPrinted>
  <dcterms:created xsi:type="dcterms:W3CDTF">2015-01-28T15:04:00Z</dcterms:created>
  <dcterms:modified xsi:type="dcterms:W3CDTF">2015-01-28T15:04:00Z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